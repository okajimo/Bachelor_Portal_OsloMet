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09" w:rsidRDefault="006C7409" w:rsidP="006C7409">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6C7409">
        <w:rPr>
          <w:rFonts w:ascii="Times New Roman" w:eastAsia="Times New Roman" w:hAnsi="Times New Roman" w:cs="Times New Roman"/>
          <w:b/>
          <w:bCs/>
          <w:sz w:val="36"/>
          <w:szCs w:val="36"/>
          <w:lang w:eastAsia="nb-NO"/>
        </w:rPr>
        <w:t xml:space="preserve">Statusrapport </w:t>
      </w:r>
    </w:p>
    <w:p w:rsidR="00C42556" w:rsidRPr="00690868" w:rsidRDefault="00C42556" w:rsidP="00C42556">
      <w:pPr>
        <w:spacing w:before="100" w:beforeAutospacing="1" w:after="100" w:afterAutospacing="1" w:line="240" w:lineRule="auto"/>
        <w:rPr>
          <w:rFonts w:ascii="Times New Roman" w:eastAsia="Times New Roman" w:hAnsi="Times New Roman" w:cs="Times New Roman"/>
          <w:b/>
          <w:sz w:val="20"/>
          <w:szCs w:val="20"/>
          <w:lang w:eastAsia="nb-NO"/>
        </w:rPr>
      </w:pPr>
      <w:r w:rsidRPr="00690868">
        <w:rPr>
          <w:rFonts w:ascii="Times New Roman" w:eastAsia="Times New Roman" w:hAnsi="Times New Roman" w:cs="Times New Roman"/>
          <w:b/>
          <w:sz w:val="20"/>
          <w:szCs w:val="20"/>
          <w:lang w:eastAsia="nb-NO"/>
        </w:rPr>
        <w:t>Statusrapporten skal leveres på nettet der hvor du registrerte deg som gruppemedlem.</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bookmarkStart w:id="0" w:name="_GoBack"/>
      <w:bookmarkEnd w:id="0"/>
      <w:r w:rsidRPr="006C7409">
        <w:rPr>
          <w:rFonts w:ascii="Times New Roman" w:eastAsia="Times New Roman" w:hAnsi="Times New Roman" w:cs="Times New Roman"/>
          <w:b/>
          <w:bCs/>
          <w:color w:val="125087"/>
          <w:sz w:val="24"/>
          <w:szCs w:val="24"/>
          <w:lang w:eastAsia="nb-NO"/>
        </w:rPr>
        <w:t>Noen spørsmål</w:t>
      </w:r>
      <w:r w:rsidRPr="006C7409">
        <w:rPr>
          <w:rFonts w:ascii="Times New Roman" w:eastAsia="Times New Roman" w:hAnsi="Times New Roman" w:cs="Times New Roman"/>
          <w:sz w:val="20"/>
          <w:szCs w:val="20"/>
          <w:lang w:eastAsia="nb-NO"/>
        </w:rPr>
        <w:br/>
      </w:r>
      <w:r w:rsidRPr="006C7409">
        <w:rPr>
          <w:rFonts w:ascii="Times New Roman" w:eastAsia="Times New Roman" w:hAnsi="Times New Roman" w:cs="Times New Roman"/>
          <w:sz w:val="20"/>
          <w:szCs w:val="20"/>
          <w:lang w:eastAsia="nb-NO"/>
        </w:rPr>
        <w:br/>
        <w:t>Flg. spørsmål bør du besvare før du går i</w:t>
      </w:r>
      <w:r>
        <w:rPr>
          <w:rFonts w:ascii="Times New Roman" w:eastAsia="Times New Roman" w:hAnsi="Times New Roman" w:cs="Times New Roman"/>
          <w:sz w:val="20"/>
          <w:szCs w:val="20"/>
          <w:lang w:eastAsia="nb-NO"/>
        </w:rPr>
        <w:t xml:space="preserve"> </w:t>
      </w:r>
      <w:r w:rsidRPr="006C7409">
        <w:rPr>
          <w:rFonts w:ascii="Times New Roman" w:eastAsia="Times New Roman" w:hAnsi="Times New Roman" w:cs="Times New Roman"/>
          <w:sz w:val="20"/>
          <w:szCs w:val="20"/>
          <w:lang w:eastAsia="nb-NO"/>
        </w:rPr>
        <w:t xml:space="preserve">gang med å søke etter et hovedprosjekt: </w:t>
      </w:r>
    </w:p>
    <w:p w:rsidR="006C7409" w:rsidRPr="006C7409" w:rsidRDefault="006C7409" w:rsidP="006C7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Hvem vil du arbeide sammen med? </w:t>
      </w:r>
    </w:p>
    <w:p w:rsidR="006C7409" w:rsidRPr="006C7409" w:rsidRDefault="006C7409" w:rsidP="006C7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Hva slags type prosjekt kan du tenke deg? </w:t>
      </w:r>
    </w:p>
    <w:p w:rsidR="006C7409" w:rsidRPr="006C7409" w:rsidRDefault="006C7409" w:rsidP="006C7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Hvor vil du ha prosjektet ditt - hva slags type bedrift/virksomhet?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0"/>
          <w:szCs w:val="20"/>
          <w:lang w:eastAsia="nb-NO"/>
        </w:rPr>
        <w:t>Hvem vil du arbeide sammen med?</w:t>
      </w:r>
      <w:r w:rsidRPr="006C7409">
        <w:rPr>
          <w:rFonts w:ascii="Times New Roman" w:eastAsia="Times New Roman" w:hAnsi="Times New Roman" w:cs="Times New Roman"/>
          <w:sz w:val="20"/>
          <w:szCs w:val="20"/>
          <w:lang w:eastAsia="nb-NO"/>
        </w:rPr>
        <w:br/>
        <w:t xml:space="preserve">Kravet er at prosjektgruppen skal bestå av 3 eller 5 studenter. Helt unntaksvis vil 2 studenter godkjennes som en gruppe! Det kan være lurt å danne en prosjektgruppe før en begynner letingen etter et prosjekt. </w:t>
      </w:r>
    </w:p>
    <w:p w:rsid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0"/>
          <w:szCs w:val="20"/>
          <w:lang w:eastAsia="nb-NO"/>
        </w:rPr>
        <w:t>Hva slags type prosjekt kan du tenke deg?</w:t>
      </w:r>
      <w:r w:rsidRPr="006C7409">
        <w:rPr>
          <w:rFonts w:ascii="Times New Roman" w:eastAsia="Times New Roman" w:hAnsi="Times New Roman" w:cs="Times New Roman"/>
          <w:sz w:val="20"/>
          <w:szCs w:val="20"/>
          <w:lang w:eastAsia="nb-NO"/>
        </w:rPr>
        <w:br/>
        <w:t xml:space="preserve">Dette er nok et vanskelig spørsmål. Det er flere fag du ikke er ferdig med, og det kan være fag som er viktige for bestemte oppgavetyper. Kravet er at prosjektet skal være datafagrelatert og i noenlunde samsvar med dine faglige forutsetninger. Men det kan bety en hel rekke med ulike oppgavetyper. F.eks. datatekniske utviklingsoppgaver, utvikling av databaseorienterte systemer, oppgaver i tilknytning til internett og datatekniske utredningsoppgaver. Hovedreglen er at prosjektet skal ha en problemstilling med datateknisk innhold. Diskuter prosjektideen din med en datalærer hvis du er i tvil om den er brukbar eller ikke. Det kan være lurt å se på de prosjektene som er utført her tidligere. </w:t>
      </w:r>
      <w:r>
        <w:rPr>
          <w:rFonts w:ascii="Times New Roman" w:eastAsia="Times New Roman" w:hAnsi="Times New Roman" w:cs="Times New Roman"/>
          <w:sz w:val="20"/>
          <w:szCs w:val="20"/>
          <w:lang w:eastAsia="nb-NO"/>
        </w:rPr>
        <w:t xml:space="preserve">Se tidligere prosjekter i toppmenyen.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0"/>
          <w:szCs w:val="20"/>
          <w:lang w:eastAsia="nb-NO"/>
        </w:rPr>
        <w:t>Hvor vil du ha prosjektet ditt - hva slags type bedrift/virksomhet?</w:t>
      </w:r>
      <w:r w:rsidRPr="006C7409">
        <w:rPr>
          <w:rFonts w:ascii="Times New Roman" w:eastAsia="Times New Roman" w:hAnsi="Times New Roman" w:cs="Times New Roman"/>
          <w:sz w:val="20"/>
          <w:szCs w:val="20"/>
          <w:lang w:eastAsia="nb-NO"/>
        </w:rPr>
        <w:br/>
        <w:t xml:space="preserve">Det kan f.eks. være innen rene databedrifter, i konsulentbransjen, i administrativ virksomhet, industri og produksjon, bank og forsikring, sykehus, universitet/høgskole eller andre. Hvis du har noen ideer om hvilken bransje du kunne tenke deg å arbeide i som ferdig bachelor i data/IT, så ville det jo være lurt å ta et prosjekt i samme bransje.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4"/>
          <w:szCs w:val="24"/>
          <w:lang w:eastAsia="nb-NO"/>
        </w:rPr>
        <w:t>Hvordan få tak i et prosjekt?</w:t>
      </w:r>
      <w:r w:rsidRPr="006C7409">
        <w:rPr>
          <w:rFonts w:ascii="Times New Roman" w:eastAsia="Times New Roman" w:hAnsi="Times New Roman" w:cs="Times New Roman"/>
          <w:sz w:val="20"/>
          <w:szCs w:val="20"/>
          <w:lang w:eastAsia="nb-NO"/>
        </w:rPr>
        <w:br/>
      </w:r>
      <w:r w:rsidRPr="006C7409">
        <w:rPr>
          <w:rFonts w:ascii="Times New Roman" w:eastAsia="Times New Roman" w:hAnsi="Times New Roman" w:cs="Times New Roman"/>
          <w:sz w:val="20"/>
          <w:szCs w:val="20"/>
          <w:lang w:eastAsia="nb-NO"/>
        </w:rPr>
        <w:br/>
        <w:t xml:space="preserve">Det er selvfølgelig mange måter å finne et prosjekt. Her følger noen ideer eller forslag dere kan vurdere: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Bruk bekjentskaper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Skriv brev til utvalgte bedrifter, institusjoner o.l. Eller du kan sende en epost. Du bør ha skaffet deg en kontaktperson i bedriften før du sender et brev/epost. Ta opp med en datalærer om dere kan få bruke høgskolens offisielle brevpapir hvis dere planlegger å skrive et vanlig brev.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Følg med i annonser for ledige stillinger. Da får du samtidig en orientering om bedriftens arbeidsfelt, datatekniske nivå, aktuelle arbeidsoppgaver og navnet på kontaktpersoner. Ring, skriv brev eller send epost. Tenk ut på forhånd hva du vil si hvis du ringer. Bruk kontaktpersonen som står oppgitt i annonsen.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Ta kontakt med bedrifter som det har vært prosjektoppgaver hos tidligere. Da kan det være lurt å spørre den som var intern veileder om prosjektet var vellykket. Det skjer ofte at en bedrift tilbyr et nytt prosjekt hvis det forrige var vellykket. Sjekk oversikten over </w:t>
      </w:r>
      <w:r>
        <w:rPr>
          <w:rFonts w:ascii="Times New Roman" w:eastAsia="Times New Roman" w:hAnsi="Times New Roman" w:cs="Times New Roman"/>
          <w:sz w:val="20"/>
          <w:szCs w:val="20"/>
          <w:lang w:eastAsia="nb-NO"/>
        </w:rPr>
        <w:t xml:space="preserve">tidligere prosjekter i toppmenyen.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Diskuter med datalærerne, laboratoriepersonalet eller andre om det er aktuelle prosjekter her hos oss, eller om de vet om noen prosjekter andre steder.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På andre høgskoler har det hendt at studenter har slått sammen og annonsert etter prosjekter (f.eks. i Computerworld).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Formuler ditt eget prosjekt og finn deretter frem til noen som er interessert i at du lager et slikt prosjekt. OBS: Et prosjekt skal ha en oppdragsgiver. </w:t>
      </w:r>
    </w:p>
    <w:p w:rsidR="006C7409" w:rsidRPr="006C7409" w:rsidRDefault="006C7409" w:rsidP="006C7409">
      <w:pPr>
        <w:numPr>
          <w:ilvl w:val="0"/>
          <w:numId w:val="2"/>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Følg med på oversikten over</w:t>
      </w:r>
      <w:r>
        <w:rPr>
          <w:rFonts w:ascii="Times New Roman" w:eastAsia="Times New Roman" w:hAnsi="Times New Roman" w:cs="Times New Roman"/>
          <w:sz w:val="20"/>
          <w:szCs w:val="20"/>
          <w:lang w:eastAsia="nb-NO"/>
        </w:rPr>
        <w:t xml:space="preserve"> prosjektforslagene </w:t>
      </w:r>
      <w:r w:rsidRPr="006C7409">
        <w:rPr>
          <w:rFonts w:ascii="Times New Roman" w:eastAsia="Times New Roman" w:hAnsi="Times New Roman" w:cs="Times New Roman"/>
          <w:sz w:val="20"/>
          <w:szCs w:val="20"/>
          <w:lang w:eastAsia="nb-NO"/>
        </w:rPr>
        <w:t>som kommer inn til skolen</w:t>
      </w:r>
      <w:r>
        <w:rPr>
          <w:rFonts w:ascii="Times New Roman" w:eastAsia="Times New Roman" w:hAnsi="Times New Roman" w:cs="Times New Roman"/>
          <w:sz w:val="20"/>
          <w:szCs w:val="20"/>
          <w:lang w:eastAsia="nb-NO"/>
        </w:rPr>
        <w:t>, se toppmenyen.</w:t>
      </w:r>
      <w:r w:rsidRPr="006C7409">
        <w:rPr>
          <w:rFonts w:ascii="Times New Roman" w:eastAsia="Times New Roman" w:hAnsi="Times New Roman" w:cs="Times New Roman"/>
          <w:sz w:val="20"/>
          <w:szCs w:val="20"/>
          <w:lang w:eastAsia="nb-NO"/>
        </w:rPr>
        <w:t xml:space="preserve">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Vi skal hjelpe dere så godt vi kan med å finne et prosjekt. Alle prosjektforslag som kommer inn til skolen, vil bli meddelt til alle studenter. Sjekk</w:t>
      </w:r>
      <w:r>
        <w:rPr>
          <w:rFonts w:ascii="Times New Roman" w:eastAsia="Times New Roman" w:hAnsi="Times New Roman" w:cs="Times New Roman"/>
          <w:sz w:val="20"/>
          <w:szCs w:val="20"/>
          <w:lang w:eastAsia="nb-NO"/>
        </w:rPr>
        <w:t xml:space="preserve"> prosjektforslagene i toppmenyen</w:t>
      </w:r>
      <w:r w:rsidRPr="006C7409">
        <w:rPr>
          <w:rFonts w:ascii="Times New Roman" w:eastAsia="Times New Roman" w:hAnsi="Times New Roman" w:cs="Times New Roman"/>
          <w:sz w:val="20"/>
          <w:szCs w:val="20"/>
          <w:lang w:eastAsia="nb-NO"/>
        </w:rPr>
        <w:t xml:space="preserve">. Hvis det er flere enn én studentgruppe som er </w:t>
      </w:r>
      <w:r w:rsidRPr="006C7409">
        <w:rPr>
          <w:rFonts w:ascii="Times New Roman" w:eastAsia="Times New Roman" w:hAnsi="Times New Roman" w:cs="Times New Roman"/>
          <w:sz w:val="20"/>
          <w:szCs w:val="20"/>
          <w:lang w:eastAsia="nb-NO"/>
        </w:rPr>
        <w:lastRenderedPageBreak/>
        <w:t xml:space="preserve">interessert i det samme prosjektet, så er det oppdragsgiver som velger ut </w:t>
      </w:r>
      <w:proofErr w:type="spellStart"/>
      <w:r w:rsidRPr="006C7409">
        <w:rPr>
          <w:rFonts w:ascii="Times New Roman" w:eastAsia="Times New Roman" w:hAnsi="Times New Roman" w:cs="Times New Roman"/>
          <w:sz w:val="20"/>
          <w:szCs w:val="20"/>
          <w:lang w:eastAsia="nb-NO"/>
        </w:rPr>
        <w:t>studengruppen</w:t>
      </w:r>
      <w:proofErr w:type="spellEnd"/>
      <w:r w:rsidRPr="006C7409">
        <w:rPr>
          <w:rFonts w:ascii="Times New Roman" w:eastAsia="Times New Roman" w:hAnsi="Times New Roman" w:cs="Times New Roman"/>
          <w:sz w:val="20"/>
          <w:szCs w:val="20"/>
          <w:lang w:eastAsia="nb-NO"/>
        </w:rPr>
        <w:t xml:space="preserve">. Oppdragsgiver kan da be om karakterutskrifter, CV, o.l. for å kunne vurdere hvem som skal velges.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FF0000"/>
          <w:sz w:val="20"/>
          <w:szCs w:val="20"/>
          <w:lang w:eastAsia="nb-NO"/>
        </w:rPr>
        <w:t>NB Husk at du har ansvaret selv for å finne et prosjekt</w:t>
      </w:r>
      <w:r w:rsidRPr="006C7409">
        <w:rPr>
          <w:rFonts w:ascii="Times New Roman" w:eastAsia="Times New Roman" w:hAnsi="Times New Roman" w:cs="Times New Roman"/>
          <w:sz w:val="20"/>
          <w:szCs w:val="20"/>
          <w:lang w:eastAsia="nb-NO"/>
        </w:rPr>
        <w:t xml:space="preserve">.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4"/>
          <w:szCs w:val="24"/>
          <w:lang w:eastAsia="nb-NO"/>
        </w:rPr>
        <w:t>Statusrapport</w:t>
      </w:r>
      <w:r w:rsidRPr="006C7409">
        <w:rPr>
          <w:rFonts w:ascii="Times New Roman" w:eastAsia="Times New Roman" w:hAnsi="Times New Roman" w:cs="Times New Roman"/>
          <w:sz w:val="20"/>
          <w:szCs w:val="20"/>
          <w:lang w:eastAsia="nb-NO"/>
        </w:rPr>
        <w:br/>
      </w:r>
      <w:r w:rsidRPr="006C7409">
        <w:rPr>
          <w:rFonts w:ascii="Times New Roman" w:eastAsia="Times New Roman" w:hAnsi="Times New Roman" w:cs="Times New Roman"/>
          <w:sz w:val="20"/>
          <w:szCs w:val="20"/>
          <w:lang w:eastAsia="nb-NO"/>
        </w:rPr>
        <w:br/>
        <w:t xml:space="preserve">Det skal lages en statusrapport om arbeidet med å finne et prosjekt. Det er ikke et krav at du skal ha funnet frem til et prosjekt når fristen for å lage rapporten utløper. Poenget er at du skal fortelle hva du har gjort. Hvis du allerede er med på en gruppe, så skal gruppen lage en felles rapport. Hvis du ikke er med i en gruppe lager du en egen rapport.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0"/>
          <w:szCs w:val="20"/>
          <w:lang w:eastAsia="nb-NO"/>
        </w:rPr>
        <w:t>Statusrapporten skal inneholde:</w:t>
      </w:r>
    </w:p>
    <w:p w:rsidR="006C7409" w:rsidRPr="006C7409" w:rsidRDefault="006C7409" w:rsidP="006C7409">
      <w:pPr>
        <w:numPr>
          <w:ilvl w:val="0"/>
          <w:numId w:val="3"/>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En beskrivelse/oppramsing av hva du/dere har gjort til nå for å få tak i et prosjekt. </w:t>
      </w:r>
    </w:p>
    <w:p w:rsidR="006C7409" w:rsidRPr="006C7409" w:rsidRDefault="006C7409" w:rsidP="006C7409">
      <w:pPr>
        <w:numPr>
          <w:ilvl w:val="0"/>
          <w:numId w:val="3"/>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Hvis du/dere ennå ikke har fått tak i et prosjekt, skal du/dere skrive litt om hva slags prosjekt som er aktuelt, hva slags type oppdragsgiver du kan tenke deg, om du kan tenke deg et internt prosjekt, o.s.v. </w:t>
      </w:r>
    </w:p>
    <w:p w:rsidR="006C7409" w:rsidRDefault="006C7409" w:rsidP="006C7409">
      <w:pPr>
        <w:numPr>
          <w:ilvl w:val="0"/>
          <w:numId w:val="3"/>
        </w:num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sz w:val="20"/>
          <w:szCs w:val="20"/>
          <w:lang w:eastAsia="nb-NO"/>
        </w:rPr>
        <w:t xml:space="preserve">Navnene på gruppemedlemmene eller ditt navn hvis du ikke er med på noen gruppe ennå.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4"/>
          <w:szCs w:val="24"/>
          <w:lang w:eastAsia="nb-NO"/>
        </w:rPr>
        <w:t xml:space="preserve">Vis </w:t>
      </w:r>
      <w:proofErr w:type="gramStart"/>
      <w:r w:rsidRPr="006C7409">
        <w:rPr>
          <w:rFonts w:ascii="Times New Roman" w:eastAsia="Times New Roman" w:hAnsi="Times New Roman" w:cs="Times New Roman"/>
          <w:b/>
          <w:bCs/>
          <w:color w:val="125087"/>
          <w:sz w:val="24"/>
          <w:szCs w:val="24"/>
          <w:lang w:eastAsia="nb-NO"/>
        </w:rPr>
        <w:t>hensyn!</w:t>
      </w:r>
      <w:r w:rsidRPr="006C7409">
        <w:rPr>
          <w:rFonts w:ascii="Times New Roman" w:eastAsia="Times New Roman" w:hAnsi="Times New Roman" w:cs="Times New Roman"/>
          <w:sz w:val="20"/>
          <w:szCs w:val="20"/>
          <w:lang w:eastAsia="nb-NO"/>
        </w:rPr>
        <w:br/>
      </w:r>
      <w:r w:rsidRPr="006C7409">
        <w:rPr>
          <w:rFonts w:ascii="Times New Roman" w:eastAsia="Times New Roman" w:hAnsi="Times New Roman" w:cs="Times New Roman"/>
          <w:sz w:val="20"/>
          <w:szCs w:val="20"/>
          <w:lang w:eastAsia="nb-NO"/>
        </w:rPr>
        <w:br/>
        <w:t>I</w:t>
      </w:r>
      <w:proofErr w:type="gramEnd"/>
      <w:r w:rsidRPr="006C7409">
        <w:rPr>
          <w:rFonts w:ascii="Times New Roman" w:eastAsia="Times New Roman" w:hAnsi="Times New Roman" w:cs="Times New Roman"/>
          <w:sz w:val="20"/>
          <w:szCs w:val="20"/>
          <w:lang w:eastAsia="nb-NO"/>
        </w:rPr>
        <w:t xml:space="preserve"> denne fasen vil du ofte ha kontakt med flere oppdragsgivere. Men vi ber deg om å vise </w:t>
      </w:r>
      <w:r w:rsidR="00690868" w:rsidRPr="006C7409">
        <w:rPr>
          <w:rFonts w:ascii="Times New Roman" w:eastAsia="Times New Roman" w:hAnsi="Times New Roman" w:cs="Times New Roman"/>
          <w:sz w:val="20"/>
          <w:szCs w:val="20"/>
          <w:lang w:eastAsia="nb-NO"/>
        </w:rPr>
        <w:t>alminnelig</w:t>
      </w:r>
      <w:r w:rsidRPr="006C7409">
        <w:rPr>
          <w:rFonts w:ascii="Times New Roman" w:eastAsia="Times New Roman" w:hAnsi="Times New Roman" w:cs="Times New Roman"/>
          <w:sz w:val="20"/>
          <w:szCs w:val="20"/>
          <w:lang w:eastAsia="nb-NO"/>
        </w:rPr>
        <w:t xml:space="preserve"> høflighet, og ikke føre omfattende diskusjoner med flere oppdragsgivere parallelt. Bestem deg tidlig for hvem du vil gå videre med, og si nei takk til resten. Det er svært uheldig for høgskolen hvis en oppdragsgiver legger ned mye arbeid i å definere et prosjekt som det ikke blir noe av. Vi vil få et dårlig rykte og dermed vil sjansen være liten for å få et prosjekt der senere. Hvis du har flere aktuelle prosjekter på hånden skal du fort bestemme deg for hvilket av de du vil gå videre med - eventuelt kan du tilby de øvrige til andre studenter. Meld ifra til en potensiell oppdragsgiver med det samme et prosjektforslag ikke lenger er aktuelt. </w:t>
      </w:r>
    </w:p>
    <w:p w:rsidR="006C7409" w:rsidRPr="006C7409" w:rsidRDefault="006C7409" w:rsidP="006C7409">
      <w:pPr>
        <w:spacing w:before="100" w:beforeAutospacing="1" w:after="100" w:afterAutospacing="1" w:line="240" w:lineRule="auto"/>
        <w:rPr>
          <w:rFonts w:ascii="Times New Roman" w:eastAsia="Times New Roman" w:hAnsi="Times New Roman" w:cs="Times New Roman"/>
          <w:sz w:val="20"/>
          <w:szCs w:val="20"/>
          <w:lang w:eastAsia="nb-NO"/>
        </w:rPr>
      </w:pPr>
      <w:r w:rsidRPr="006C7409">
        <w:rPr>
          <w:rFonts w:ascii="Times New Roman" w:eastAsia="Times New Roman" w:hAnsi="Times New Roman" w:cs="Times New Roman"/>
          <w:b/>
          <w:bCs/>
          <w:color w:val="125087"/>
          <w:sz w:val="24"/>
          <w:szCs w:val="24"/>
          <w:lang w:eastAsia="nb-NO"/>
        </w:rPr>
        <w:t>Prosjektdagbok</w:t>
      </w:r>
      <w:r w:rsidRPr="006C7409">
        <w:rPr>
          <w:rFonts w:ascii="Times New Roman" w:eastAsia="Times New Roman" w:hAnsi="Times New Roman" w:cs="Times New Roman"/>
          <w:sz w:val="20"/>
          <w:szCs w:val="20"/>
          <w:lang w:eastAsia="nb-NO"/>
        </w:rPr>
        <w:br/>
      </w:r>
      <w:r w:rsidRPr="006C7409">
        <w:rPr>
          <w:rFonts w:ascii="Times New Roman" w:eastAsia="Times New Roman" w:hAnsi="Times New Roman" w:cs="Times New Roman"/>
          <w:sz w:val="20"/>
          <w:szCs w:val="20"/>
          <w:lang w:eastAsia="nb-NO"/>
        </w:rPr>
        <w:br/>
        <w:t xml:space="preserve">Dere bør føre en prosjektdagbok allerede fra og med denne fasen. Da blir det enklere hvis dere i ettertid får behov for å vite hva dere gjorde i denne fasen. Prosjektdagboken fører dere kontinuerlig frem til prosjektet er ferdig i mai neste år. </w:t>
      </w:r>
    </w:p>
    <w:p w:rsidR="00735E52" w:rsidRDefault="00735E52"/>
    <w:sectPr w:rsidR="00735E52" w:rsidSect="00735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4A5C"/>
    <w:multiLevelType w:val="multilevel"/>
    <w:tmpl w:val="F950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347AC"/>
    <w:multiLevelType w:val="multilevel"/>
    <w:tmpl w:val="C69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50E40"/>
    <w:multiLevelType w:val="multilevel"/>
    <w:tmpl w:val="D81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36B17"/>
    <w:multiLevelType w:val="multilevel"/>
    <w:tmpl w:val="28D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09"/>
    <w:rsid w:val="00690868"/>
    <w:rsid w:val="006C7409"/>
    <w:rsid w:val="00735E52"/>
    <w:rsid w:val="00C425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EDDD6-3FD9-4932-BFEF-46F6E0AB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E52"/>
  </w:style>
  <w:style w:type="paragraph" w:styleId="Heading2">
    <w:name w:val="heading 2"/>
    <w:basedOn w:val="Normal"/>
    <w:link w:val="Heading2Char"/>
    <w:uiPriority w:val="9"/>
    <w:qFormat/>
    <w:rsid w:val="006C740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409"/>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6C740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6C7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818DDDA8.dotm</Template>
  <TotalTime>1</TotalTime>
  <Pages>2</Pages>
  <Words>896</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c:creator>
  <cp:lastModifiedBy>Tor Krattebøl</cp:lastModifiedBy>
  <cp:revision>2</cp:revision>
  <cp:lastPrinted>2016-10-19T10:41:00Z</cp:lastPrinted>
  <dcterms:created xsi:type="dcterms:W3CDTF">2016-10-19T10:43:00Z</dcterms:created>
  <dcterms:modified xsi:type="dcterms:W3CDTF">2016-10-19T10:43:00Z</dcterms:modified>
</cp:coreProperties>
</file>